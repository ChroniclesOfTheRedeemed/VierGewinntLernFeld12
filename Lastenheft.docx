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D565" w14:textId="77777777" w:rsidR="00A76EF7" w:rsidRDefault="00A76EF7"/>
    <w:p w14:paraId="4A984A93" w14:textId="77777777" w:rsidR="00A76EF7" w:rsidRDefault="00A76EF7"/>
    <w:p w14:paraId="4F71BCCC" w14:textId="77777777" w:rsidR="00A76EF7" w:rsidRDefault="00A76EF7"/>
    <w:p w14:paraId="5964BE51" w14:textId="77777777" w:rsidR="00A76EF7" w:rsidRDefault="00A76EF7"/>
    <w:p w14:paraId="08E60BF6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7C658A5F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5E7A4C94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14D8C387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5AD1CBE3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3D87A5FF" w14:textId="77777777" w:rsidR="00A76EF7" w:rsidRDefault="00A76EF7">
      <w:pPr>
        <w:rPr>
          <w:b/>
          <w:i/>
          <w:color w:val="000080"/>
          <w:szCs w:val="20"/>
          <w:u w:val="single"/>
        </w:rPr>
      </w:pPr>
    </w:p>
    <w:p w14:paraId="17F7FC02" w14:textId="77777777" w:rsidR="00A76EF7" w:rsidRDefault="00A76EF7"/>
    <w:p w14:paraId="1F8BA06F" w14:textId="77777777" w:rsidR="00A76EF7" w:rsidRDefault="00A76EF7"/>
    <w:p w14:paraId="4A9695A5" w14:textId="77777777" w:rsidR="00A76EF7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Lastenheft</w:t>
      </w:r>
    </w:p>
    <w:p w14:paraId="0DF7B42F" w14:textId="77777777" w:rsidR="00A76EF7" w:rsidRDefault="00A76EF7">
      <w:pPr>
        <w:pStyle w:val="Dokumenttitel"/>
      </w:pPr>
    </w:p>
    <w:p w14:paraId="72C82F5C" w14:textId="77777777" w:rsidR="00A76EF7" w:rsidRDefault="00000000">
      <w:pPr>
        <w:pStyle w:val="Dokumenttitel"/>
      </w:pPr>
      <w:fldSimple w:instr=" TITLE ">
        <w:r>
          <w:t>Vorlage Lastenheft</w:t>
        </w:r>
      </w:fldSimple>
    </w:p>
    <w:p w14:paraId="04CDD6C9" w14:textId="77777777" w:rsidR="00A76EF7" w:rsidRDefault="00A76EF7">
      <w:pPr>
        <w:rPr>
          <w:b/>
        </w:rPr>
      </w:pPr>
    </w:p>
    <w:p w14:paraId="67B581F5" w14:textId="77777777" w:rsidR="00A76EF7" w:rsidRDefault="00000000">
      <w:pPr>
        <w:rPr>
          <w:b/>
        </w:rPr>
      </w:pPr>
      <w:r>
        <w:rPr>
          <w:b/>
        </w:rPr>
        <w:t xml:space="preserve">Version 0.1  </w:t>
      </w:r>
    </w:p>
    <w:p w14:paraId="394782E6" w14:textId="77777777" w:rsidR="00A76EF7" w:rsidRDefault="00A76EF7">
      <w:pPr>
        <w:sectPr w:rsidR="00A76EF7">
          <w:footerReference w:type="default" r:id="rId7"/>
          <w:pgSz w:w="11906" w:h="16838"/>
          <w:pgMar w:top="1417" w:right="1417" w:bottom="1134" w:left="1417" w:header="708" w:footer="708" w:gutter="0"/>
          <w:cols w:space="720"/>
        </w:sectPr>
      </w:pPr>
    </w:p>
    <w:p w14:paraId="077584CE" w14:textId="77777777" w:rsidR="00A76EF7" w:rsidRDefault="00000000">
      <w:pPr>
        <w:pStyle w:val="berschrift1ohne"/>
      </w:pPr>
      <w:bookmarkStart w:id="0" w:name="_Toc164172932"/>
      <w:r>
        <w:lastRenderedPageBreak/>
        <w:t>Historie der Dokumentversionen</w:t>
      </w:r>
      <w:bookmarkEnd w:id="0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1422"/>
        <w:gridCol w:w="1943"/>
        <w:gridCol w:w="4518"/>
      </w:tblGrid>
      <w:tr w:rsidR="00A76EF7" w14:paraId="180B2DBF" w14:textId="77777777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47EBE" w14:textId="77777777" w:rsidR="00A76EF7" w:rsidRDefault="00000000">
            <w:pPr>
              <w:pStyle w:val="Tabellenkopf"/>
            </w:pPr>
            <w:r>
              <w:t>Version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F29CD" w14:textId="77777777" w:rsidR="00A76EF7" w:rsidRDefault="00000000">
            <w:pPr>
              <w:pStyle w:val="Tabellenkopf"/>
            </w:pPr>
            <w:r>
              <w:t>Datum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ABB" w14:textId="77777777" w:rsidR="00A76EF7" w:rsidRDefault="00000000">
            <w:pPr>
              <w:pStyle w:val="Tabellenkopf"/>
            </w:pPr>
            <w:r>
              <w:t>Autor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6B6AF" w14:textId="77777777" w:rsidR="00A76EF7" w:rsidRDefault="00000000">
            <w:pPr>
              <w:pStyle w:val="Tabellenkopf"/>
            </w:pPr>
            <w:r>
              <w:t>Änderungsgrund / Bemerkungen</w:t>
            </w:r>
          </w:p>
        </w:tc>
      </w:tr>
      <w:tr w:rsidR="00A76EF7" w14:paraId="7C7BBDB8" w14:textId="77777777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6A783" w14:textId="77777777" w:rsidR="00A76EF7" w:rsidRDefault="00000000">
            <w:pPr>
              <w:pStyle w:val="Tabelle"/>
            </w:pPr>
            <w:r>
              <w:t>0.1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55675" w14:textId="4D95C852" w:rsidR="00A76EF7" w:rsidRDefault="00BD4236">
            <w:pPr>
              <w:pStyle w:val="Tabelle"/>
            </w:pPr>
            <w:r>
              <w:t>27.02.2023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A8BD" w14:textId="723EDD56" w:rsidR="00A76EF7" w:rsidRDefault="00BD4236">
            <w:pPr>
              <w:pStyle w:val="Tabelle"/>
            </w:pPr>
            <w:r>
              <w:t xml:space="preserve">Daniel </w:t>
            </w:r>
            <w:proofErr w:type="spellStart"/>
            <w:r>
              <w:t>Gruca</w:t>
            </w:r>
            <w:proofErr w:type="spellEnd"/>
            <w:r>
              <w:t>, Immanuel Mauch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01328" w14:textId="77777777" w:rsidR="00A76EF7" w:rsidRDefault="00000000">
            <w:pPr>
              <w:pStyle w:val="Tabelle"/>
            </w:pPr>
            <w:r>
              <w:t>Ersterstellung</w:t>
            </w:r>
          </w:p>
        </w:tc>
      </w:tr>
      <w:tr w:rsidR="00A76EF7" w14:paraId="753E2402" w14:textId="77777777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3408" w14:textId="77777777" w:rsidR="00A76EF7" w:rsidRDefault="00000000">
            <w:pPr>
              <w:pStyle w:val="Tabelle"/>
            </w:pPr>
            <w:r>
              <w:t>0.2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D7DF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BFE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4223" w14:textId="77777777" w:rsidR="00A76EF7" w:rsidRDefault="00A76EF7">
            <w:pPr>
              <w:pStyle w:val="Tabelle"/>
            </w:pPr>
          </w:p>
        </w:tc>
      </w:tr>
      <w:tr w:rsidR="00A76EF7" w14:paraId="7E9D09C2" w14:textId="77777777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651F" w14:textId="77777777" w:rsidR="00A76EF7" w:rsidRDefault="00A76EF7">
            <w:pPr>
              <w:pStyle w:val="Tabelle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54F7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791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E55E" w14:textId="77777777" w:rsidR="00A76EF7" w:rsidRDefault="00A76EF7">
            <w:pPr>
              <w:pStyle w:val="Tabelle"/>
            </w:pPr>
          </w:p>
        </w:tc>
      </w:tr>
      <w:tr w:rsidR="00A76EF7" w14:paraId="762E463A" w14:textId="77777777">
        <w:tblPrEx>
          <w:tblCellMar>
            <w:top w:w="0" w:type="dxa"/>
            <w:bottom w:w="0" w:type="dxa"/>
          </w:tblCellMar>
        </w:tblPrEx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43AC" w14:textId="77777777" w:rsidR="00A76EF7" w:rsidRDefault="00A76EF7">
            <w:pPr>
              <w:pStyle w:val="Tabelle"/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D026A" w14:textId="77777777" w:rsidR="00A76EF7" w:rsidRDefault="00A76EF7">
            <w:pPr>
              <w:pStyle w:val="Tabelle"/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69B0" w14:textId="77777777" w:rsidR="00A76EF7" w:rsidRDefault="00A76EF7">
            <w:pPr>
              <w:pStyle w:val="Tabelle"/>
            </w:pP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BDD" w14:textId="77777777" w:rsidR="00A76EF7" w:rsidRDefault="00A76EF7">
            <w:pPr>
              <w:pStyle w:val="Tabelle"/>
            </w:pPr>
          </w:p>
        </w:tc>
      </w:tr>
    </w:tbl>
    <w:p w14:paraId="68492112" w14:textId="77777777" w:rsidR="00A76EF7" w:rsidRDefault="00000000">
      <w:pPr>
        <w:pStyle w:val="berschrift1ohne"/>
      </w:pPr>
      <w:bookmarkStart w:id="1" w:name="_Toc164172933"/>
      <w:r>
        <w:t>Inhaltsverzeichnis</w:t>
      </w:r>
      <w:bookmarkEnd w:id="1"/>
    </w:p>
    <w:p w14:paraId="58868F12" w14:textId="77777777" w:rsidR="00A76EF7" w:rsidRDefault="00000000">
      <w:pPr>
        <w:pStyle w:val="Verzeichnis1"/>
        <w:tabs>
          <w:tab w:val="right" w:leader="dot" w:pos="9062"/>
        </w:tabs>
      </w:pPr>
      <w:r>
        <w:rPr>
          <w:rFonts w:ascii="Arial" w:hAnsi="Arial" w:cs="Arial"/>
          <w:b/>
          <w:bCs/>
          <w:kern w:val="3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Arial" w:hAnsi="Arial" w:cs="Arial"/>
          <w:b/>
          <w:bCs/>
          <w:kern w:val="3"/>
          <w:sz w:val="32"/>
          <w:szCs w:val="32"/>
        </w:rPr>
        <w:fldChar w:fldCharType="separate"/>
      </w:r>
      <w:hyperlink r:id="rId8" w:history="1">
        <w:r>
          <w:rPr>
            <w:rStyle w:val="Hyperlink"/>
          </w:rPr>
          <w:t>Historie der Dokumentversionen</w:t>
        </w:r>
        <w:r>
          <w:tab/>
          <w:t>2</w:t>
        </w:r>
      </w:hyperlink>
    </w:p>
    <w:p w14:paraId="3D2B9615" w14:textId="77777777" w:rsidR="00A76EF7" w:rsidRDefault="00000000">
      <w:pPr>
        <w:pStyle w:val="Verzeichnis1"/>
        <w:tabs>
          <w:tab w:val="right" w:leader="dot" w:pos="9062"/>
        </w:tabs>
      </w:pPr>
      <w:hyperlink r:id="rId9" w:history="1">
        <w:r>
          <w:rPr>
            <w:rStyle w:val="Hyperlink"/>
          </w:rPr>
          <w:t>Inhaltsverzeichnis</w:t>
        </w:r>
        <w:r>
          <w:tab/>
          <w:t>2</w:t>
        </w:r>
      </w:hyperlink>
    </w:p>
    <w:p w14:paraId="4C2976B9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r:id="rId10" w:history="1">
        <w:r>
          <w:rPr>
            <w:rStyle w:val="Hyperlink"/>
          </w:rPr>
          <w:t>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Einleitung</w:t>
        </w:r>
        <w:r>
          <w:tab/>
          <w:t>3</w:t>
        </w:r>
      </w:hyperlink>
    </w:p>
    <w:p w14:paraId="6DBC81E7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11" w:history="1">
        <w:r>
          <w:rPr>
            <w:rStyle w:val="Hyperlink"/>
          </w:rPr>
          <w:t>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Allgemeines</w:t>
        </w:r>
        <w:r>
          <w:tab/>
          <w:t>3</w:t>
        </w:r>
      </w:hyperlink>
    </w:p>
    <w:p w14:paraId="73D06DEE" w14:textId="77777777" w:rsidR="00A76EF7" w:rsidRDefault="00000000">
      <w:pPr>
        <w:pStyle w:val="Verzeichnis3"/>
        <w:tabs>
          <w:tab w:val="right" w:leader="dot" w:pos="1200"/>
        </w:tabs>
      </w:pPr>
      <w:hyperlink r:id="rId12" w:history="1">
        <w:r>
          <w:rPr>
            <w:rStyle w:val="Hyperlink"/>
          </w:rPr>
          <w:t>1.1.1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Zweck und Ziel dieses Dokuments</w:t>
        </w:r>
        <w:r>
          <w:tab/>
          <w:t>3</w:t>
        </w:r>
      </w:hyperlink>
    </w:p>
    <w:p w14:paraId="1E163CC6" w14:textId="77777777" w:rsidR="00A76EF7" w:rsidRDefault="00000000">
      <w:pPr>
        <w:pStyle w:val="Verzeichnis3"/>
        <w:tabs>
          <w:tab w:val="right" w:leader="dot" w:pos="1200"/>
        </w:tabs>
      </w:pPr>
      <w:hyperlink r:id="rId13" w:history="1">
        <w:r>
          <w:rPr>
            <w:rStyle w:val="Hyperlink"/>
          </w:rPr>
          <w:t>1.1.2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Projektbezug</w:t>
        </w:r>
        <w:r>
          <w:tab/>
          <w:t>3</w:t>
        </w:r>
      </w:hyperlink>
    </w:p>
    <w:p w14:paraId="56262E67" w14:textId="77777777" w:rsidR="00A76EF7" w:rsidRDefault="00000000">
      <w:pPr>
        <w:pStyle w:val="Verzeichnis3"/>
        <w:tabs>
          <w:tab w:val="right" w:leader="dot" w:pos="1200"/>
        </w:tabs>
      </w:pPr>
      <w:hyperlink r:id="rId14" w:history="1">
        <w:r>
          <w:rPr>
            <w:rStyle w:val="Hyperlink"/>
          </w:rPr>
          <w:t>1.1.3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Abkürzungen</w:t>
        </w:r>
        <w:r>
          <w:tab/>
          <w:t>3</w:t>
        </w:r>
      </w:hyperlink>
    </w:p>
    <w:p w14:paraId="11CF0148" w14:textId="77777777" w:rsidR="00A76EF7" w:rsidRDefault="00000000">
      <w:pPr>
        <w:pStyle w:val="Verzeichnis3"/>
        <w:tabs>
          <w:tab w:val="right" w:leader="dot" w:pos="1200"/>
        </w:tabs>
      </w:pPr>
      <w:hyperlink r:id="rId15" w:history="1">
        <w:r>
          <w:rPr>
            <w:rStyle w:val="Hyperlink"/>
          </w:rPr>
          <w:t>1.1.4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Ablage, Gültigkeit und Bezüge zu anderen Dokumenten</w:t>
        </w:r>
        <w:r>
          <w:tab/>
          <w:t>3</w:t>
        </w:r>
      </w:hyperlink>
    </w:p>
    <w:p w14:paraId="4D70F528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16" w:history="1">
        <w:r>
          <w:rPr>
            <w:rStyle w:val="Hyperlink"/>
          </w:rPr>
          <w:t>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Verteiler und Freigabe</w:t>
        </w:r>
        <w:r>
          <w:tab/>
          <w:t>3</w:t>
        </w:r>
      </w:hyperlink>
    </w:p>
    <w:p w14:paraId="0179DCBF" w14:textId="77777777" w:rsidR="00A76EF7" w:rsidRDefault="00000000">
      <w:pPr>
        <w:pStyle w:val="Verzeichnis3"/>
        <w:tabs>
          <w:tab w:val="right" w:leader="dot" w:pos="1200"/>
        </w:tabs>
      </w:pPr>
      <w:hyperlink r:id="rId17" w:history="1">
        <w:r>
          <w:rPr>
            <w:rStyle w:val="Hyperlink"/>
          </w:rPr>
          <w:t>1.2.1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Verteiler für dieses Lastenheft</w:t>
        </w:r>
        <w:r>
          <w:tab/>
          <w:t>3</w:t>
        </w:r>
      </w:hyperlink>
    </w:p>
    <w:p w14:paraId="3B163D5D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18" w:history="1">
        <w:r>
          <w:rPr>
            <w:rStyle w:val="Hyperlink"/>
          </w:rPr>
          <w:t>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Reviewvermerke und Meeting-Protokolle</w:t>
        </w:r>
        <w:r>
          <w:tab/>
          <w:t>3</w:t>
        </w:r>
      </w:hyperlink>
    </w:p>
    <w:p w14:paraId="5F3CF88B" w14:textId="77777777" w:rsidR="00A76EF7" w:rsidRDefault="00000000">
      <w:pPr>
        <w:pStyle w:val="Verzeichnis3"/>
        <w:tabs>
          <w:tab w:val="right" w:leader="dot" w:pos="1200"/>
        </w:tabs>
      </w:pPr>
      <w:hyperlink r:id="rId19" w:history="1">
        <w:r>
          <w:rPr>
            <w:rStyle w:val="Hyperlink"/>
          </w:rPr>
          <w:t>1.3.1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Erstes bis n-tes Review</w:t>
        </w:r>
        <w:r>
          <w:tab/>
          <w:t>3</w:t>
        </w:r>
      </w:hyperlink>
    </w:p>
    <w:p w14:paraId="4117D70B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r:id="rId20" w:history="1">
        <w:r>
          <w:rPr>
            <w:rStyle w:val="Hyperlink"/>
          </w:rPr>
          <w:t>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Konzept und Rahmenbedingungen</w:t>
        </w:r>
        <w:r>
          <w:tab/>
          <w:t>4</w:t>
        </w:r>
      </w:hyperlink>
    </w:p>
    <w:p w14:paraId="4AA1A613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1" w:history="1">
        <w:r>
          <w:rPr>
            <w:rStyle w:val="Hyperlink"/>
          </w:rPr>
          <w:t>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Ziele des Anbieters</w:t>
        </w:r>
        <w:r>
          <w:tab/>
          <w:t>4</w:t>
        </w:r>
      </w:hyperlink>
    </w:p>
    <w:p w14:paraId="366D0204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2" w:history="1">
        <w:r>
          <w:rPr>
            <w:rStyle w:val="Hyperlink"/>
          </w:rPr>
          <w:t>2.2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Ziele und Nutzen des Anwenders</w:t>
        </w:r>
        <w:r>
          <w:tab/>
          <w:t>4</w:t>
        </w:r>
      </w:hyperlink>
    </w:p>
    <w:p w14:paraId="0EF32880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3" w:history="1">
        <w:r>
          <w:rPr>
            <w:rStyle w:val="Hyperlink"/>
          </w:rPr>
          <w:t>2.3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Benutzer / Zielgruppe</w:t>
        </w:r>
        <w:r>
          <w:tab/>
          <w:t>4</w:t>
        </w:r>
      </w:hyperlink>
    </w:p>
    <w:p w14:paraId="21657032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4" w:history="1">
        <w:r>
          <w:rPr>
            <w:rStyle w:val="Hyperlink"/>
          </w:rPr>
          <w:t>2.4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Systemvoraussetzungen</w:t>
        </w:r>
        <w:r>
          <w:tab/>
          <w:t>4</w:t>
        </w:r>
      </w:hyperlink>
    </w:p>
    <w:p w14:paraId="4B8E02C2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5" w:history="1">
        <w:r>
          <w:rPr>
            <w:rStyle w:val="Hyperlink"/>
          </w:rPr>
          <w:t>2.5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Ressourcen</w:t>
        </w:r>
        <w:r>
          <w:tab/>
          <w:t>4</w:t>
        </w:r>
      </w:hyperlink>
    </w:p>
    <w:p w14:paraId="220CA917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r:id="rId26" w:history="1">
        <w:r>
          <w:rPr>
            <w:rStyle w:val="Hyperlink"/>
          </w:rPr>
          <w:t>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 der Anforderungen</w:t>
        </w:r>
        <w:r>
          <w:tab/>
          <w:t>5</w:t>
        </w:r>
      </w:hyperlink>
    </w:p>
    <w:p w14:paraId="5ABF9E50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27" w:history="1">
        <w:r>
          <w:rPr>
            <w:rStyle w:val="Hyperlink"/>
          </w:rPr>
          <w:t>3.1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Anforderung 1</w:t>
        </w:r>
        <w:r>
          <w:tab/>
          <w:t>5</w:t>
        </w:r>
      </w:hyperlink>
    </w:p>
    <w:p w14:paraId="04293D6E" w14:textId="77777777" w:rsidR="00A76EF7" w:rsidRDefault="00000000">
      <w:pPr>
        <w:pStyle w:val="Verzeichnis3"/>
        <w:tabs>
          <w:tab w:val="right" w:leader="dot" w:pos="1200"/>
        </w:tabs>
      </w:pPr>
      <w:hyperlink r:id="rId28" w:history="1">
        <w:r>
          <w:rPr>
            <w:rStyle w:val="Hyperlink"/>
          </w:rPr>
          <w:t>3.1.1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</w:t>
        </w:r>
        <w:r>
          <w:tab/>
          <w:t>5</w:t>
        </w:r>
      </w:hyperlink>
    </w:p>
    <w:p w14:paraId="3D265AAF" w14:textId="77777777" w:rsidR="00A76EF7" w:rsidRDefault="00000000">
      <w:pPr>
        <w:pStyle w:val="Verzeichnis3"/>
        <w:tabs>
          <w:tab w:val="right" w:leader="dot" w:pos="1200"/>
        </w:tabs>
      </w:pPr>
      <w:hyperlink r:id="rId29" w:history="1">
        <w:r>
          <w:rPr>
            <w:rStyle w:val="Hyperlink"/>
          </w:rPr>
          <w:t>3.1.2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Wechselwirkungen</w:t>
        </w:r>
        <w:r>
          <w:tab/>
          <w:t>5</w:t>
        </w:r>
      </w:hyperlink>
    </w:p>
    <w:p w14:paraId="0371CE7C" w14:textId="77777777" w:rsidR="00A76EF7" w:rsidRDefault="00000000">
      <w:pPr>
        <w:pStyle w:val="Verzeichnis3"/>
        <w:tabs>
          <w:tab w:val="right" w:leader="dot" w:pos="1200"/>
        </w:tabs>
      </w:pPr>
      <w:hyperlink r:id="rId30" w:history="1">
        <w:r>
          <w:rPr>
            <w:rStyle w:val="Hyperlink"/>
          </w:rPr>
          <w:t>3.1.3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Risiken</w:t>
        </w:r>
        <w:r>
          <w:tab/>
          <w:t>5</w:t>
        </w:r>
      </w:hyperlink>
    </w:p>
    <w:p w14:paraId="400B1588" w14:textId="77777777" w:rsidR="00A76EF7" w:rsidRDefault="00000000">
      <w:pPr>
        <w:pStyle w:val="Verzeichnis3"/>
        <w:tabs>
          <w:tab w:val="right" w:leader="dot" w:pos="1200"/>
        </w:tabs>
      </w:pPr>
      <w:hyperlink r:id="rId31" w:history="1">
        <w:r>
          <w:rPr>
            <w:rStyle w:val="Hyperlink"/>
          </w:rPr>
          <w:t>3.1.4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Vergleich mit bestehenden Lösungen</w:t>
        </w:r>
        <w:r>
          <w:tab/>
          <w:t>5</w:t>
        </w:r>
      </w:hyperlink>
    </w:p>
    <w:p w14:paraId="0445DBE0" w14:textId="77777777" w:rsidR="00A76EF7" w:rsidRDefault="00000000">
      <w:pPr>
        <w:pStyle w:val="Verzeichnis3"/>
        <w:tabs>
          <w:tab w:val="right" w:leader="dot" w:pos="1200"/>
        </w:tabs>
      </w:pPr>
      <w:hyperlink r:id="rId32" w:history="1">
        <w:r>
          <w:rPr>
            <w:rStyle w:val="Hyperlink"/>
          </w:rPr>
          <w:t>3.1.5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Grobschätzung des Aufwands</w:t>
        </w:r>
        <w:r>
          <w:tab/>
          <w:t>5</w:t>
        </w:r>
      </w:hyperlink>
    </w:p>
    <w:p w14:paraId="0710CF36" w14:textId="77777777" w:rsidR="00A76EF7" w:rsidRDefault="00000000">
      <w:pPr>
        <w:pStyle w:val="Verzeichnis2"/>
        <w:tabs>
          <w:tab w:val="right" w:leader="dot" w:pos="960"/>
          <w:tab w:val="right" w:leader="dot" w:pos="9062"/>
        </w:tabs>
      </w:pPr>
      <w:hyperlink r:id="rId33" w:history="1">
        <w:r>
          <w:rPr>
            <w:rStyle w:val="Hyperlink"/>
          </w:rPr>
          <w:t>3.2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Anforderung 2..n</w:t>
        </w:r>
        <w:r>
          <w:tab/>
          <w:t>5</w:t>
        </w:r>
      </w:hyperlink>
    </w:p>
    <w:p w14:paraId="2AE9EBE3" w14:textId="77777777" w:rsidR="00A76EF7" w:rsidRDefault="00000000">
      <w:pPr>
        <w:pStyle w:val="Verzeichnis3"/>
        <w:tabs>
          <w:tab w:val="right" w:leader="dot" w:pos="1200"/>
        </w:tabs>
      </w:pPr>
      <w:hyperlink r:id="rId34" w:history="1">
        <w:r>
          <w:rPr>
            <w:rStyle w:val="Hyperlink"/>
          </w:rPr>
          <w:t>3.2.1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Beschreibung</w:t>
        </w:r>
        <w:r>
          <w:tab/>
          <w:t>5</w:t>
        </w:r>
      </w:hyperlink>
    </w:p>
    <w:p w14:paraId="6B0B2FD1" w14:textId="77777777" w:rsidR="00A76EF7" w:rsidRDefault="00000000">
      <w:pPr>
        <w:pStyle w:val="Verzeichnis3"/>
        <w:tabs>
          <w:tab w:val="right" w:leader="dot" w:pos="1200"/>
        </w:tabs>
      </w:pPr>
      <w:hyperlink r:id="rId35" w:history="1">
        <w:r>
          <w:rPr>
            <w:rStyle w:val="Hyperlink"/>
          </w:rPr>
          <w:t>3.2.2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Wechselwirkungen</w:t>
        </w:r>
        <w:r>
          <w:tab/>
          <w:t>5</w:t>
        </w:r>
      </w:hyperlink>
    </w:p>
    <w:p w14:paraId="2736424A" w14:textId="77777777" w:rsidR="00A76EF7" w:rsidRDefault="00000000">
      <w:pPr>
        <w:pStyle w:val="Verzeichnis3"/>
        <w:tabs>
          <w:tab w:val="right" w:leader="dot" w:pos="1200"/>
        </w:tabs>
      </w:pPr>
      <w:hyperlink r:id="rId36" w:history="1">
        <w:r>
          <w:rPr>
            <w:rStyle w:val="Hyperlink"/>
          </w:rPr>
          <w:t>3.2.3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Risiken</w:t>
        </w:r>
        <w:r>
          <w:tab/>
          <w:t>5</w:t>
        </w:r>
      </w:hyperlink>
    </w:p>
    <w:p w14:paraId="6799D0F2" w14:textId="77777777" w:rsidR="00A76EF7" w:rsidRDefault="00000000">
      <w:pPr>
        <w:pStyle w:val="Verzeichnis3"/>
        <w:tabs>
          <w:tab w:val="right" w:leader="dot" w:pos="1200"/>
        </w:tabs>
      </w:pPr>
      <w:hyperlink r:id="rId37" w:history="1">
        <w:r>
          <w:rPr>
            <w:rStyle w:val="Hyperlink"/>
          </w:rPr>
          <w:t>3.2.4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Vergleich mit bestehenden Lösungen</w:t>
        </w:r>
        <w:r>
          <w:tab/>
          <w:t>5</w:t>
        </w:r>
      </w:hyperlink>
    </w:p>
    <w:p w14:paraId="12F1B95F" w14:textId="77777777" w:rsidR="00A76EF7" w:rsidRDefault="00000000">
      <w:pPr>
        <w:pStyle w:val="Verzeichnis3"/>
        <w:tabs>
          <w:tab w:val="right" w:leader="dot" w:pos="1200"/>
        </w:tabs>
      </w:pPr>
      <w:hyperlink r:id="rId38" w:history="1">
        <w:r>
          <w:rPr>
            <w:rStyle w:val="Hyperlink"/>
          </w:rPr>
          <w:t>3.2.5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Grobschätzung des Aufwands</w:t>
        </w:r>
        <w:r>
          <w:tab/>
          <w:t>5</w:t>
        </w:r>
      </w:hyperlink>
    </w:p>
    <w:p w14:paraId="5E6122BD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r:id="rId39" w:history="1">
        <w:r>
          <w:rPr>
            <w:rStyle w:val="Hyperlink"/>
          </w:rPr>
          <w:t>4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Freigabe / Genehmigung</w:t>
        </w:r>
        <w:r>
          <w:tab/>
          <w:t>6</w:t>
        </w:r>
      </w:hyperlink>
    </w:p>
    <w:p w14:paraId="4F7E9376" w14:textId="77777777" w:rsidR="00A76EF7" w:rsidRDefault="00000000">
      <w:pPr>
        <w:pStyle w:val="Verzeichnis1"/>
        <w:tabs>
          <w:tab w:val="right" w:leader="dot" w:pos="442"/>
          <w:tab w:val="right" w:leader="dot" w:pos="9062"/>
        </w:tabs>
      </w:pPr>
      <w:hyperlink r:id="rId40" w:history="1">
        <w:r>
          <w:rPr>
            <w:rStyle w:val="Hyperlink"/>
          </w:rPr>
          <w:t>5</w:t>
        </w:r>
        <w:r>
          <w:rPr>
            <w:rFonts w:ascii="Times New Roman" w:hAnsi="Times New Roman"/>
            <w:sz w:val="24"/>
          </w:rPr>
          <w:tab/>
        </w:r>
        <w:r>
          <w:rPr>
            <w:rStyle w:val="Hyperlink"/>
          </w:rPr>
          <w:t>Anhang / Ressourcen</w:t>
        </w:r>
        <w:r>
          <w:tab/>
          <w:t>7</w:t>
        </w:r>
      </w:hyperlink>
    </w:p>
    <w:p w14:paraId="45EBF7CC" w14:textId="77777777" w:rsidR="00A76EF7" w:rsidRDefault="00000000">
      <w:r>
        <w:fldChar w:fldCharType="end"/>
      </w:r>
    </w:p>
    <w:p w14:paraId="77107DEC" w14:textId="3134BB94" w:rsidR="00A76EF7" w:rsidRDefault="001449DB" w:rsidP="001449DB">
      <w:pPr>
        <w:pStyle w:val="berschrift1"/>
      </w:pPr>
      <w:r>
        <w:t xml:space="preserve"> </w:t>
      </w:r>
      <w:r w:rsidR="00000000">
        <w:br w:type="column"/>
      </w:r>
      <w:bookmarkStart w:id="2" w:name="_Toc164172944"/>
      <w:r w:rsidR="00000000">
        <w:lastRenderedPageBreak/>
        <w:t>Konzept und Rahmenbedingungen</w:t>
      </w:r>
      <w:bookmarkEnd w:id="2"/>
    </w:p>
    <w:p w14:paraId="4EBBACF0" w14:textId="77777777" w:rsidR="00A76EF7" w:rsidRDefault="00000000">
      <w:pPr>
        <w:pStyle w:val="berschrift2"/>
      </w:pPr>
      <w:bookmarkStart w:id="3" w:name="_Toc164172945"/>
      <w:r>
        <w:t>Ziele des Anbieters</w:t>
      </w:r>
      <w:bookmarkEnd w:id="3"/>
      <w:r>
        <w:t xml:space="preserve"> </w:t>
      </w:r>
    </w:p>
    <w:p w14:paraId="10E643BD" w14:textId="77777777" w:rsidR="00A76EF7" w:rsidRDefault="00000000">
      <w:r>
        <w:rPr>
          <w:rFonts w:cs="Tahoma"/>
          <w:color w:val="000000"/>
          <w:szCs w:val="20"/>
        </w:rPr>
        <w:t xml:space="preserve">Unser Ziel ist es eine schnelle, zuverlässige und funktionale Webanwendung für </w:t>
      </w:r>
      <w:proofErr w:type="spellStart"/>
      <w:r>
        <w:rPr>
          <w:rFonts w:cs="Tahoma"/>
          <w:color w:val="000000"/>
          <w:szCs w:val="20"/>
        </w:rPr>
        <w:t>VierGewinnt</w:t>
      </w:r>
      <w:proofErr w:type="spellEnd"/>
      <w:r>
        <w:rPr>
          <w:rFonts w:cs="Tahoma"/>
          <w:color w:val="000000"/>
          <w:szCs w:val="20"/>
        </w:rPr>
        <w:t xml:space="preserve"> für den Spieleanbieter </w:t>
      </w:r>
      <w:hyperlink r:id="rId41" w:history="1">
        <w:r>
          <w:rPr>
            <w:rStyle w:val="Hyperlink"/>
            <w:rFonts w:cs="Tahoma"/>
            <w:color w:val="1155CC"/>
            <w:szCs w:val="20"/>
          </w:rPr>
          <w:t>www.spiele-umsonst.de</w:t>
        </w:r>
      </w:hyperlink>
      <w:r>
        <w:rPr>
          <w:rFonts w:cs="Tahoma"/>
          <w:color w:val="000000"/>
          <w:szCs w:val="20"/>
        </w:rPr>
        <w:t xml:space="preserve"> zu entwickeln und sicherzustellen, dass sie auf verschiedenen Geräten und Browsern reibungslos funktioniert</w:t>
      </w:r>
    </w:p>
    <w:p w14:paraId="6CC16740" w14:textId="77777777" w:rsidR="00A76EF7" w:rsidRDefault="00000000">
      <w:pPr>
        <w:pStyle w:val="berschrift2"/>
      </w:pPr>
      <w:bookmarkStart w:id="4" w:name="_Toc164172946"/>
      <w:r>
        <w:t>Ziele und Nutzen des Anwenders</w:t>
      </w:r>
      <w:bookmarkEnd w:id="4"/>
    </w:p>
    <w:p w14:paraId="52A2E7ED" w14:textId="77777777" w:rsidR="00A76EF7" w:rsidRDefault="00000000">
      <w:r>
        <w:rPr>
          <w:rFonts w:cs="Tahoma"/>
          <w:color w:val="000000"/>
          <w:szCs w:val="20"/>
        </w:rPr>
        <w:t xml:space="preserve">Der Online Spiele Anbieter </w:t>
      </w:r>
      <w:hyperlink r:id="rId42" w:history="1">
        <w:r>
          <w:rPr>
            <w:rStyle w:val="Hyperlink"/>
            <w:rFonts w:cs="Tahoma"/>
            <w:color w:val="1155CC"/>
            <w:szCs w:val="20"/>
          </w:rPr>
          <w:t>www.spiele-umsonst.de</w:t>
        </w:r>
      </w:hyperlink>
      <w:r>
        <w:rPr>
          <w:rFonts w:cs="Tahoma"/>
          <w:color w:val="000000"/>
          <w:szCs w:val="20"/>
        </w:rPr>
        <w:t xml:space="preserve"> möchte sein Angebot an Spielen erweitern, um die Nutzerbindung zu erhöhen und den Traffic auf der Website zu steigern. Die Bereitstellung der Vier Gewinnt Web-Anwendung stellt eine Möglichkeit dar, das Spielangebot zu erweitern und die Nutzererfahrung zu verbessern.</w:t>
      </w:r>
    </w:p>
    <w:p w14:paraId="4EA85BAB" w14:textId="77777777" w:rsidR="00A76EF7" w:rsidRDefault="00000000">
      <w:pPr>
        <w:pStyle w:val="berschrift2"/>
      </w:pPr>
      <w:bookmarkStart w:id="5" w:name="_Toc164172947"/>
      <w:r>
        <w:t>Benutzer / Zielgruppe</w:t>
      </w:r>
      <w:bookmarkEnd w:id="5"/>
    </w:p>
    <w:p w14:paraId="2BD19088" w14:textId="77777777" w:rsidR="00A76EF7" w:rsidRDefault="00000000">
      <w:pPr>
        <w:pStyle w:val="StandardWeb"/>
        <w:spacing w:before="0" w:after="240"/>
      </w:pPr>
      <w:r>
        <w:rPr>
          <w:rFonts w:ascii="Tahoma" w:hAnsi="Tahoma" w:cs="Tahoma"/>
          <w:color w:val="000000"/>
          <w:sz w:val="20"/>
          <w:szCs w:val="20"/>
        </w:rPr>
        <w:t xml:space="preserve">Die Webanwendung soll Benutzern jeden Alters ansprechen, die gerne online Spiele spielen und Spaß am Vier Gewinnt-Spiel haben.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Darunter fallen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:</w:t>
      </w:r>
    </w:p>
    <w:p w14:paraId="21A269FB" w14:textId="77777777" w:rsidR="00A76EF7" w:rsidRDefault="00000000">
      <w:pPr>
        <w:pStyle w:val="StandardWeb"/>
        <w:numPr>
          <w:ilvl w:val="0"/>
          <w:numId w:val="2"/>
        </w:numPr>
        <w:spacing w:before="240" w:after="24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Gelegenheitsspieler, die kurzweilige Unterhaltung suchen</w:t>
      </w:r>
    </w:p>
    <w:p w14:paraId="6EC87AFA" w14:textId="77777777" w:rsidR="00A76EF7" w:rsidRDefault="00000000">
      <w:pPr>
        <w:pStyle w:val="StandardWeb"/>
        <w:numPr>
          <w:ilvl w:val="0"/>
          <w:numId w:val="2"/>
        </w:numPr>
        <w:spacing w:before="240" w:after="24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Spieler, die das klassische Vier Gewinnt-Spiel mögen und gerne eine Online-Version davon spielen möchten</w:t>
      </w:r>
    </w:p>
    <w:p w14:paraId="1C22BCE3" w14:textId="77777777" w:rsidR="00A76EF7" w:rsidRDefault="00A76EF7"/>
    <w:p w14:paraId="7BB511E0" w14:textId="77777777" w:rsidR="00A76EF7" w:rsidRDefault="00000000">
      <w:pPr>
        <w:pStyle w:val="berschrift2"/>
      </w:pPr>
      <w:bookmarkStart w:id="6" w:name="_Toc164172948"/>
      <w:r>
        <w:t>Systemvoraussetzungen</w:t>
      </w:r>
      <w:bookmarkEnd w:id="6"/>
    </w:p>
    <w:p w14:paraId="6C7BAE2A" w14:textId="77777777" w:rsidR="00A76EF7" w:rsidRDefault="00000000">
      <w:r>
        <w:rPr>
          <w:rFonts w:cs="Tahoma"/>
          <w:color w:val="000000"/>
          <w:szCs w:val="20"/>
        </w:rPr>
        <w:t>Die Anwendung muss auf allen gängigen Browsern (z.B. Google Chrome, Mozilla Firefox, Microsoft Edge) funktionieren. Der Server muss Python/</w:t>
      </w:r>
      <w:proofErr w:type="spellStart"/>
      <w:r>
        <w:rPr>
          <w:rFonts w:cs="Tahoma"/>
          <w:color w:val="000000"/>
          <w:szCs w:val="20"/>
        </w:rPr>
        <w:t>Flask</w:t>
      </w:r>
      <w:proofErr w:type="spellEnd"/>
      <w:r>
        <w:rPr>
          <w:rFonts w:cs="Tahoma"/>
          <w:color w:val="000000"/>
          <w:szCs w:val="20"/>
        </w:rPr>
        <w:t xml:space="preserve"> Anwendungen ausführen und online bereitstellen können.</w:t>
      </w:r>
    </w:p>
    <w:p w14:paraId="5331D7F4" w14:textId="77777777" w:rsidR="00A76EF7" w:rsidRDefault="00000000" w:rsidP="001449DB">
      <w:pPr>
        <w:pStyle w:val="berschrift1"/>
      </w:pPr>
      <w:r>
        <w:br w:type="column"/>
      </w:r>
      <w:bookmarkStart w:id="7" w:name="_Toc164172950"/>
      <w:r>
        <w:lastRenderedPageBreak/>
        <w:t>Beschreibung der User Anforderungen</w:t>
      </w:r>
      <w:bookmarkEnd w:id="7"/>
    </w:p>
    <w:p w14:paraId="3A369D9B" w14:textId="173EC891" w:rsidR="00A76EF7" w:rsidRPr="001449DB" w:rsidRDefault="00000000" w:rsidP="001449DB">
      <w:r>
        <w:rPr>
          <w:rFonts w:cs="Tahoma"/>
          <w:color w:val="000000"/>
          <w:szCs w:val="20"/>
        </w:rPr>
        <w:t xml:space="preserve">Die 4 Gewinnt Webanwendung soll der User ein Account erstellen </w:t>
      </w:r>
      <w:proofErr w:type="gramStart"/>
      <w:r>
        <w:rPr>
          <w:rFonts w:cs="Tahoma"/>
          <w:color w:val="000000"/>
          <w:szCs w:val="20"/>
        </w:rPr>
        <w:t>und  anmelden</w:t>
      </w:r>
      <w:proofErr w:type="gramEnd"/>
      <w:r>
        <w:rPr>
          <w:rFonts w:cs="Tahoma"/>
          <w:color w:val="000000"/>
          <w:szCs w:val="20"/>
        </w:rPr>
        <w:t xml:space="preserve"> können. Danach ein Spiel starten zu können. Dieses Spiel kann er zu </w:t>
      </w:r>
      <w:proofErr w:type="spellStart"/>
      <w:r>
        <w:rPr>
          <w:rFonts w:cs="Tahoma"/>
          <w:color w:val="000000"/>
          <w:szCs w:val="20"/>
        </w:rPr>
        <w:t>ende</w:t>
      </w:r>
      <w:proofErr w:type="spellEnd"/>
      <w:r>
        <w:rPr>
          <w:rFonts w:cs="Tahoma"/>
          <w:color w:val="000000"/>
          <w:szCs w:val="20"/>
        </w:rPr>
        <w:t xml:space="preserve"> spielen oder auch das Spiel abbrechen. Der User soll außerdem sich abmelden können</w:t>
      </w:r>
      <w:r w:rsidR="001449DB">
        <w:rPr>
          <w:rFonts w:cs="Tahoma"/>
          <w:color w:val="000000"/>
          <w:szCs w:val="20"/>
        </w:rPr>
        <w:t xml:space="preserve"> [</w:t>
      </w:r>
      <w:proofErr w:type="spellStart"/>
      <w:r w:rsidR="001449DB">
        <w:rPr>
          <w:rFonts w:cs="Tahoma"/>
          <w:color w:val="000000"/>
          <w:szCs w:val="20"/>
        </w:rPr>
        <w:t>Ref</w:t>
      </w:r>
      <w:proofErr w:type="spellEnd"/>
      <w:r w:rsidR="001449DB">
        <w:rPr>
          <w:rFonts w:cs="Tahoma"/>
          <w:color w:val="000000"/>
          <w:szCs w:val="20"/>
        </w:rPr>
        <w:t xml:space="preserve">. im Anhang </w:t>
      </w:r>
      <w:r w:rsidR="001449DB">
        <w:t>Figure 1.1.</w:t>
      </w:r>
      <w:r w:rsidR="001449DB">
        <w:rPr>
          <w:rFonts w:cs="Tahoma"/>
          <w:color w:val="000000"/>
          <w:szCs w:val="20"/>
        </w:rPr>
        <w:t>].</w:t>
      </w:r>
    </w:p>
    <w:p w14:paraId="5C4927B6" w14:textId="77777777" w:rsidR="00A76EF7" w:rsidRDefault="00000000">
      <w:pPr>
        <w:pStyle w:val="berschrift2"/>
      </w:pPr>
      <w:bookmarkStart w:id="8" w:name="_Toc164172951"/>
      <w:r>
        <w:t>Anforderung 1</w:t>
      </w:r>
      <w:bookmarkEnd w:id="8"/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312A66A5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855A3D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3D04A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4G-23-01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AAA15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BC391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Anmelden/ Abmelden</w:t>
            </w:r>
          </w:p>
        </w:tc>
      </w:tr>
      <w:tr w:rsidR="00A76EF7" w14:paraId="509DD33B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0A108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E88A0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C17FF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1827B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57714A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1FE19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51BD6995" w14:textId="77777777" w:rsidR="00A76EF7" w:rsidRDefault="00000000">
      <w:pPr>
        <w:pStyle w:val="berschrift3"/>
      </w:pPr>
      <w:bookmarkStart w:id="9" w:name="_Toc164172952"/>
      <w:r>
        <w:t>Beschreibung</w:t>
      </w:r>
      <w:bookmarkEnd w:id="9"/>
    </w:p>
    <w:p w14:paraId="6A88493A" w14:textId="77777777" w:rsidR="00A76EF7" w:rsidRDefault="00000000">
      <w:pPr>
        <w:tabs>
          <w:tab w:val="left" w:pos="2775"/>
        </w:tabs>
      </w:pPr>
      <w:r>
        <w:rPr>
          <w:rFonts w:cs="Tahoma"/>
          <w:color w:val="000000"/>
          <w:szCs w:val="20"/>
        </w:rPr>
        <w:t>Es soll eine Webanwendung programmiert werden auf die jeder Online zugreifen kann.</w:t>
      </w:r>
      <w:r>
        <w:rPr>
          <w:rStyle w:val="apple-tab-span"/>
          <w:rFonts w:cs="Tahoma"/>
          <w:color w:val="000000"/>
          <w:szCs w:val="20"/>
        </w:rPr>
        <w:tab/>
      </w:r>
      <w:r>
        <w:rPr>
          <w:rFonts w:cs="Tahoma"/>
          <w:color w:val="000000"/>
          <w:szCs w:val="20"/>
        </w:rPr>
        <w:t xml:space="preserve"> Die Webanwendung soll eine Anmelde Seite haben und man soll anmelden können. </w:t>
      </w:r>
    </w:p>
    <w:p w14:paraId="096E1695" w14:textId="77777777" w:rsidR="00A76EF7" w:rsidRDefault="00000000">
      <w:pPr>
        <w:pStyle w:val="berschrift3"/>
      </w:pPr>
      <w:bookmarkStart w:id="10" w:name="_Toc164172956"/>
      <w:r>
        <w:t>Grobschätzung des Aufwands</w:t>
      </w:r>
      <w:bookmarkEnd w:id="10"/>
    </w:p>
    <w:p w14:paraId="5F6503CE" w14:textId="77777777" w:rsidR="00A76EF7" w:rsidRDefault="00000000">
      <w:r>
        <w:rPr>
          <w:rFonts w:cs="Tahoma"/>
          <w:color w:val="000000"/>
          <w:szCs w:val="20"/>
        </w:rPr>
        <w:t>Der Aufwand für diese Anforderung beträgt 3 Personentage.</w:t>
      </w:r>
    </w:p>
    <w:p w14:paraId="414FE016" w14:textId="77777777" w:rsidR="00A76EF7" w:rsidRDefault="00000000">
      <w:pPr>
        <w:pStyle w:val="berschrift2"/>
      </w:pPr>
      <w:r>
        <w:t xml:space="preserve">Anforderung 3 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74D380AC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47533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0EAC3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4G-23-02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B0E63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3B3BF" w14:textId="77777777" w:rsidR="00A76EF7" w:rsidRDefault="00000000">
            <w:pPr>
              <w:pStyle w:val="StandardWeb"/>
              <w:spacing w:before="40" w:after="40"/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Account erstellen</w:t>
            </w:r>
          </w:p>
        </w:tc>
      </w:tr>
      <w:tr w:rsidR="00A76EF7" w14:paraId="63DA7D12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C41F7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B87C2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3EE06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F4022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C3E07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47F0A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4FFCFE98" w14:textId="77777777" w:rsidR="00A76EF7" w:rsidRDefault="00000000">
      <w:pPr>
        <w:pStyle w:val="berschrift3"/>
      </w:pPr>
      <w:r>
        <w:t>Beschreibung</w:t>
      </w:r>
    </w:p>
    <w:p w14:paraId="37BFEC01" w14:textId="77777777" w:rsidR="00A76EF7" w:rsidRDefault="00000000">
      <w:r>
        <w:t>Der User soll in der Lage sein ein Account zu erstellen.</w:t>
      </w:r>
    </w:p>
    <w:p w14:paraId="58CDB396" w14:textId="77777777" w:rsidR="00A76EF7" w:rsidRDefault="00000000">
      <w:pPr>
        <w:pStyle w:val="berschrift3"/>
      </w:pPr>
      <w:r>
        <w:t>Grobschätzung des Aufwands</w:t>
      </w:r>
    </w:p>
    <w:p w14:paraId="666F576F" w14:textId="77777777" w:rsidR="00A76EF7" w:rsidRDefault="00000000">
      <w:r>
        <w:rPr>
          <w:rFonts w:cs="Tahoma"/>
          <w:color w:val="000000"/>
          <w:szCs w:val="20"/>
        </w:rPr>
        <w:t>Der Aufwand für diese Anforderung beträgt 1 Personentag.</w:t>
      </w:r>
    </w:p>
    <w:p w14:paraId="587A2446" w14:textId="77777777" w:rsidR="00A76EF7" w:rsidRDefault="00000000">
      <w:pPr>
        <w:pStyle w:val="berschrift2"/>
      </w:pPr>
      <w:r>
        <w:t xml:space="preserve">Anforderung 3 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A76EF7" w14:paraId="55DCDB62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E814C" w14:textId="77777777" w:rsidR="00A76EF7" w:rsidRDefault="00000000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Nr. / 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321B7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4G-23-02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152E8" w14:textId="77777777" w:rsidR="00A76EF7" w:rsidRDefault="00000000">
            <w:pPr>
              <w:pStyle w:val="Tabelle"/>
            </w:pPr>
            <w:r>
              <w:rPr>
                <w:b/>
                <w:sz w:val="16"/>
              </w:rPr>
              <w:t>Titel</w:t>
            </w:r>
          </w:p>
        </w:tc>
        <w:tc>
          <w:tcPr>
            <w:tcW w:w="4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657A2" w14:textId="77777777" w:rsidR="00A76EF7" w:rsidRDefault="00000000">
            <w:pPr>
              <w:pStyle w:val="StandardWeb"/>
              <w:spacing w:before="40" w:after="40"/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Spiel starten/ Spiel abbrechen</w:t>
            </w:r>
          </w:p>
        </w:tc>
      </w:tr>
      <w:tr w:rsidR="00A76EF7" w14:paraId="34D3BCE9" w14:textId="77777777">
        <w:tblPrEx>
          <w:tblCellMar>
            <w:top w:w="0" w:type="dxa"/>
            <w:bottom w:w="0" w:type="dxa"/>
          </w:tblCellMar>
        </w:tblPrEx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9306C" w14:textId="77777777" w:rsidR="00A76EF7" w:rsidRDefault="00000000">
            <w:pPr>
              <w:pStyle w:val="Tabelle"/>
              <w:tabs>
                <w:tab w:val="right" w:pos="2163"/>
              </w:tabs>
            </w:pPr>
            <w:r>
              <w:rPr>
                <w:b/>
                <w:bCs/>
                <w:shd w:val="clear" w:color="auto" w:fill="E0E0E0"/>
              </w:rPr>
              <w:t>Quelle</w:t>
            </w:r>
            <w:r>
              <w:rPr>
                <w:b/>
                <w:bCs/>
              </w:rPr>
              <w:tab/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34F56" w14:textId="77777777" w:rsidR="00A76EF7" w:rsidRDefault="00A76EF7">
            <w:pPr>
              <w:pStyle w:val="Tabelle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7879C" w14:textId="77777777" w:rsidR="00A76EF7" w:rsidRDefault="00000000">
            <w:pPr>
              <w:pStyle w:val="Tabelle"/>
            </w:pPr>
            <w:r>
              <w:rPr>
                <w:b/>
              </w:rPr>
              <w:t>Verweise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0A3EC4" w14:textId="77777777" w:rsidR="00A76EF7" w:rsidRDefault="00A76EF7">
            <w:pPr>
              <w:pStyle w:val="Tabelle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6CFE7" w14:textId="77777777" w:rsidR="00A76EF7" w:rsidRDefault="00000000">
            <w:pPr>
              <w:pStyle w:val="Tabelle"/>
            </w:pPr>
            <w:r>
              <w:rPr>
                <w:b/>
              </w:rPr>
              <w:t>Priorität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329D92" w14:textId="77777777" w:rsidR="00A76EF7" w:rsidRDefault="00000000">
            <w:pPr>
              <w:pStyle w:val="Tabelle"/>
            </w:pPr>
            <w:r>
              <w:rPr>
                <w:rFonts w:cs="Tahoma"/>
                <w:color w:val="000000"/>
              </w:rPr>
              <w:t>Wichtig</w:t>
            </w:r>
          </w:p>
        </w:tc>
      </w:tr>
    </w:tbl>
    <w:p w14:paraId="3A030C70" w14:textId="77777777" w:rsidR="00A76EF7" w:rsidRDefault="00000000">
      <w:pPr>
        <w:pStyle w:val="berschrift3"/>
      </w:pPr>
      <w:r>
        <w:t>Beschreibung</w:t>
      </w:r>
    </w:p>
    <w:p w14:paraId="2200FDB4" w14:textId="77777777" w:rsidR="00A76EF7" w:rsidRDefault="00000000">
      <w:r>
        <w:t>Der User soll ein Spiel starten und abbrechen können</w:t>
      </w:r>
    </w:p>
    <w:p w14:paraId="1B11B424" w14:textId="77777777" w:rsidR="00A76EF7" w:rsidRDefault="00000000">
      <w:pPr>
        <w:pStyle w:val="berschrift3"/>
      </w:pPr>
      <w:r>
        <w:t>Grobschätzung des Aufwands</w:t>
      </w:r>
    </w:p>
    <w:p w14:paraId="11388313" w14:textId="77777777" w:rsidR="00A76EF7" w:rsidRDefault="00000000">
      <w:r>
        <w:rPr>
          <w:rFonts w:cs="Tahoma"/>
          <w:color w:val="000000"/>
          <w:szCs w:val="20"/>
        </w:rPr>
        <w:t>Der Aufwand für diese Anforderung beträgt 1 Personentage.</w:t>
      </w:r>
    </w:p>
    <w:p w14:paraId="40093A02" w14:textId="77777777" w:rsidR="00A76EF7" w:rsidRDefault="00000000">
      <w:pPr>
        <w:pStyle w:val="berschrift1"/>
      </w:pPr>
      <w:r>
        <w:t>Beschreibung der technischen Anforderungen</w:t>
      </w:r>
    </w:p>
    <w:p w14:paraId="3D032ADB" w14:textId="77777777" w:rsidR="00A76EF7" w:rsidRDefault="00000000">
      <w:pPr>
        <w:pStyle w:val="berschrift2"/>
      </w:pPr>
      <w:r>
        <w:t>Frontend</w:t>
      </w:r>
    </w:p>
    <w:p w14:paraId="3D8FDC04" w14:textId="6F31CF05" w:rsidR="00A76EF7" w:rsidRDefault="00000000">
      <w:r>
        <w:t xml:space="preserve">Die Webseite wird in </w:t>
      </w:r>
      <w:proofErr w:type="spellStart"/>
      <w:r>
        <w:t>Typescript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programiert</w:t>
      </w:r>
      <w:proofErr w:type="spellEnd"/>
      <w:r w:rsidR="00B50647">
        <w:t xml:space="preserve">. Die Webanwendung muss im Browser zu öffnen möglich sein. </w:t>
      </w:r>
    </w:p>
    <w:p w14:paraId="52F851BB" w14:textId="77777777" w:rsidR="00A76EF7" w:rsidRDefault="00000000">
      <w:pPr>
        <w:pStyle w:val="berschrift2"/>
      </w:pPr>
      <w:r>
        <w:t>Backend</w:t>
      </w:r>
    </w:p>
    <w:p w14:paraId="1B644954" w14:textId="66396021" w:rsidR="00A76EF7" w:rsidRDefault="00000000">
      <w:r>
        <w:t>Das Backend wird in Python geschrieben.</w:t>
      </w:r>
      <w:r w:rsidR="00B50647">
        <w:t xml:space="preserve"> </w:t>
      </w:r>
      <w:proofErr w:type="gramStart"/>
      <w:r w:rsidR="00B50647">
        <w:t>Essentiell</w:t>
      </w:r>
      <w:proofErr w:type="gramEnd"/>
      <w:r w:rsidR="00B50647">
        <w:t xml:space="preserve"> ist die Spiellogik und die User Logik.</w:t>
      </w:r>
    </w:p>
    <w:p w14:paraId="715DDF8C" w14:textId="77777777" w:rsidR="00A76EF7" w:rsidRDefault="00000000">
      <w:pPr>
        <w:pStyle w:val="berschrift2"/>
      </w:pPr>
      <w:r>
        <w:lastRenderedPageBreak/>
        <w:t>Datenbank</w:t>
      </w:r>
    </w:p>
    <w:p w14:paraId="3955FB5D" w14:textId="614FBB6E" w:rsidR="00A76EF7" w:rsidRDefault="00000000">
      <w:r>
        <w:t>Für die Datenbank wird MongoDB verwendet.</w:t>
      </w:r>
      <w:r w:rsidR="00B50647">
        <w:t xml:space="preserve"> In der Datenbank werden die Userdaten, Zugangsdaten und die Spielergebnisse gespeichert.</w:t>
      </w:r>
    </w:p>
    <w:p w14:paraId="32990237" w14:textId="77777777" w:rsidR="00A76EF7" w:rsidRDefault="00000000">
      <w:pPr>
        <w:pStyle w:val="berschrift1"/>
      </w:pPr>
      <w:r>
        <w:br w:type="column"/>
      </w:r>
      <w:bookmarkStart w:id="11" w:name="_Toc164172963"/>
      <w:r>
        <w:lastRenderedPageBreak/>
        <w:t>Freigabe / Genehmigung</w:t>
      </w:r>
      <w:bookmarkEnd w:id="11"/>
    </w:p>
    <w:p w14:paraId="32F6D33F" w14:textId="77777777" w:rsidR="00A76EF7" w:rsidRDefault="00A76EF7"/>
    <w:p w14:paraId="4212D481" w14:textId="77777777" w:rsidR="00A76EF7" w:rsidRDefault="00000000">
      <w:r>
        <w:t>Die Genehmigung erfolgt... &lt;Ihr Text&gt;</w:t>
      </w:r>
    </w:p>
    <w:p w14:paraId="676F30AD" w14:textId="77777777" w:rsidR="00A76EF7" w:rsidRDefault="00A76EF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2"/>
        <w:gridCol w:w="6020"/>
      </w:tblGrid>
      <w:tr w:rsidR="00A76EF7" w14:paraId="1C4563A5" w14:textId="77777777">
        <w:tblPrEx>
          <w:tblCellMar>
            <w:top w:w="0" w:type="dxa"/>
            <w:bottom w:w="0" w:type="dxa"/>
          </w:tblCellMar>
        </w:tblPrEx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588E" w14:textId="77777777" w:rsidR="00A76EF7" w:rsidRDefault="00000000">
            <w:pPr>
              <w:pStyle w:val="Tabellenkopf"/>
            </w:pPr>
            <w:r>
              <w:t>Datum: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11527" w14:textId="77777777" w:rsidR="00A76EF7" w:rsidRDefault="00A76EF7"/>
        </w:tc>
      </w:tr>
      <w:tr w:rsidR="00A76EF7" w14:paraId="6B34F7A7" w14:textId="77777777">
        <w:tblPrEx>
          <w:tblCellMar>
            <w:top w:w="0" w:type="dxa"/>
            <w:bottom w:w="0" w:type="dxa"/>
          </w:tblCellMar>
        </w:tblPrEx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68B1" w14:textId="77777777" w:rsidR="00A76EF7" w:rsidRDefault="00000000">
            <w:pPr>
              <w:pStyle w:val="Tabellenkopf"/>
            </w:pPr>
            <w:r>
              <w:t>Unterschrift Auftraggeber: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072C" w14:textId="77777777" w:rsidR="00A76EF7" w:rsidRDefault="00A76EF7"/>
        </w:tc>
      </w:tr>
      <w:tr w:rsidR="00A76EF7" w14:paraId="3615459A" w14:textId="77777777">
        <w:tblPrEx>
          <w:tblCellMar>
            <w:top w:w="0" w:type="dxa"/>
            <w:bottom w:w="0" w:type="dxa"/>
          </w:tblCellMar>
        </w:tblPrEx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A53F" w14:textId="77777777" w:rsidR="00A76EF7" w:rsidRDefault="00000000">
            <w:pPr>
              <w:pStyle w:val="Tabellenkopf"/>
            </w:pPr>
            <w:r>
              <w:t xml:space="preserve">Unterschrift Projektleiter: 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4B2A" w14:textId="77777777" w:rsidR="00A76EF7" w:rsidRDefault="00A76EF7"/>
        </w:tc>
      </w:tr>
      <w:tr w:rsidR="00A76EF7" w14:paraId="09133591" w14:textId="77777777">
        <w:tblPrEx>
          <w:tblCellMar>
            <w:top w:w="0" w:type="dxa"/>
            <w:bottom w:w="0" w:type="dxa"/>
          </w:tblCellMar>
        </w:tblPrEx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F963" w14:textId="77777777" w:rsidR="00A76EF7" w:rsidRDefault="00000000">
            <w:pPr>
              <w:pStyle w:val="Tabellenkopf"/>
            </w:pPr>
            <w:r>
              <w:t>&lt;Weitere Unterschriften&gt;: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B4000" w14:textId="77777777" w:rsidR="00A76EF7" w:rsidRDefault="00A76EF7"/>
        </w:tc>
      </w:tr>
    </w:tbl>
    <w:p w14:paraId="40FAAF00" w14:textId="77777777" w:rsidR="00A76EF7" w:rsidRDefault="00A76EF7"/>
    <w:p w14:paraId="6C187D19" w14:textId="60491A24" w:rsidR="00A76EF7" w:rsidRDefault="00000000">
      <w:pPr>
        <w:pStyle w:val="berschrift1"/>
      </w:pPr>
      <w:r>
        <w:br w:type="column"/>
      </w:r>
      <w:bookmarkStart w:id="12" w:name="_Toc164172964"/>
      <w:r>
        <w:lastRenderedPageBreak/>
        <w:t>Anhang / Ressourcen</w:t>
      </w:r>
      <w:bookmarkEnd w:id="12"/>
    </w:p>
    <w:p w14:paraId="6F7CC5AB" w14:textId="20B83539" w:rsidR="001449DB" w:rsidRDefault="001449DB" w:rsidP="001449DB"/>
    <w:p w14:paraId="55DE882C" w14:textId="60E83BBC" w:rsidR="001449DB" w:rsidRPr="001449DB" w:rsidRDefault="001449DB" w:rsidP="001449DB">
      <w:r>
        <w:t>Figure 1.1.</w:t>
      </w:r>
    </w:p>
    <w:p w14:paraId="028409B8" w14:textId="46164B07" w:rsidR="00A76EF7" w:rsidRDefault="001449DB">
      <w:r>
        <w:rPr>
          <w:noProof/>
        </w:rPr>
        <w:drawing>
          <wp:inline distT="0" distB="0" distL="0" distR="0" wp14:anchorId="6FF26E01" wp14:editId="40382CAA">
            <wp:extent cx="5753100" cy="6484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7F09" w14:textId="77777777" w:rsidR="00A76EF7" w:rsidRDefault="00A76EF7"/>
    <w:sectPr w:rsidR="00A76EF7">
      <w:headerReference w:type="default" r:id="rId44"/>
      <w:footerReference w:type="default" r:id="rId45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847A" w14:textId="77777777" w:rsidR="00A430CB" w:rsidRDefault="00A430CB">
      <w:pPr>
        <w:spacing w:after="0"/>
      </w:pPr>
      <w:r>
        <w:separator/>
      </w:r>
    </w:p>
  </w:endnote>
  <w:endnote w:type="continuationSeparator" w:id="0">
    <w:p w14:paraId="3B6C9325" w14:textId="77777777" w:rsidR="00A430CB" w:rsidRDefault="00A43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72"/>
      <w:gridCol w:w="1033"/>
      <w:gridCol w:w="2457"/>
      <w:gridCol w:w="1769"/>
      <w:gridCol w:w="1531"/>
    </w:tblGrid>
    <w:tr w:rsidR="00351DC9" w14:paraId="29F1DE4B" w14:textId="77777777">
      <w:tblPrEx>
        <w:tblCellMar>
          <w:top w:w="0" w:type="dxa"/>
          <w:bottom w:w="0" w:type="dxa"/>
        </w:tblCellMar>
      </w:tblPrEx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5EC19F0" w14:textId="77777777" w:rsidR="00351DC9" w:rsidRDefault="00000000">
          <w:pPr>
            <w:pStyle w:val="Tabelle"/>
          </w:pPr>
          <w:r>
            <w:t>Autor des Dokuments</w:t>
          </w:r>
        </w:p>
      </w:tc>
      <w:tc>
        <w:tcPr>
          <w:tcW w:w="349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DABE4C0" w14:textId="77777777" w:rsidR="00351DC9" w:rsidRDefault="00000000">
          <w:pPr>
            <w:pStyle w:val="Tabelle"/>
          </w:pPr>
          <w:r>
            <w:t xml:space="preserve">Immanuel Mauch, Daniel </w:t>
          </w:r>
          <w:proofErr w:type="spellStart"/>
          <w:r>
            <w:t>Gruca</w:t>
          </w:r>
          <w:proofErr w:type="spellEnd"/>
        </w:p>
      </w:tc>
      <w:tc>
        <w:tcPr>
          <w:tcW w:w="17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6738E6A" w14:textId="77777777" w:rsidR="00351DC9" w:rsidRDefault="00000000">
          <w:pPr>
            <w:pStyle w:val="Tabelle"/>
          </w:pPr>
          <w:r>
            <w:t>Erstellt am</w:t>
          </w:r>
        </w:p>
      </w:tc>
      <w:tc>
        <w:tcPr>
          <w:tcW w:w="1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2B4B3B" w14:textId="77777777" w:rsidR="00351DC9" w:rsidRDefault="00000000">
          <w:pPr>
            <w:pStyle w:val="Tabelle"/>
          </w:pPr>
          <w:r>
            <w:t>27.02.2023</w:t>
          </w:r>
        </w:p>
      </w:tc>
    </w:tr>
    <w:tr w:rsidR="00351DC9" w14:paraId="65C46C4D" w14:textId="77777777">
      <w:tblPrEx>
        <w:tblCellMar>
          <w:top w:w="0" w:type="dxa"/>
          <w:bottom w:w="0" w:type="dxa"/>
        </w:tblCellMar>
      </w:tblPrEx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EE99E24" w14:textId="77777777" w:rsidR="00351DC9" w:rsidRDefault="00000000">
          <w:pPr>
            <w:pStyle w:val="Tabelle"/>
          </w:pPr>
          <w:r>
            <w:t>Dateiname</w:t>
          </w:r>
        </w:p>
      </w:tc>
      <w:tc>
        <w:tcPr>
          <w:tcW w:w="67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3649C14" w14:textId="77777777" w:rsidR="00351DC9" w:rsidRDefault="00000000">
          <w:pPr>
            <w:pStyle w:val="Tabelle"/>
          </w:pPr>
          <w:fldSimple w:instr=" FILENAME ">
            <w:r>
              <w:t>Lastenheft.doc</w:t>
            </w:r>
          </w:fldSimple>
        </w:p>
      </w:tc>
    </w:tr>
    <w:tr w:rsidR="00351DC9" w14:paraId="1D2C80F9" w14:textId="77777777">
      <w:tblPrEx>
        <w:tblCellMar>
          <w:top w:w="0" w:type="dxa"/>
          <w:bottom w:w="0" w:type="dxa"/>
        </w:tblCellMar>
      </w:tblPrEx>
      <w:tc>
        <w:tcPr>
          <w:tcW w:w="2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B7BB94A" w14:textId="77777777" w:rsidR="00351DC9" w:rsidRDefault="00000000">
          <w:pPr>
            <w:pStyle w:val="Tabelle"/>
          </w:pPr>
          <w:r>
            <w:t>Seitenanzahl</w:t>
          </w:r>
        </w:p>
      </w:tc>
      <w:tc>
        <w:tcPr>
          <w:tcW w:w="10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4801444" w14:textId="77777777" w:rsidR="00351DC9" w:rsidRDefault="00000000">
          <w:pPr>
            <w:pStyle w:val="Tabelle"/>
          </w:pPr>
          <w:fldSimple w:instr=" NUMPAGES ">
            <w:r>
              <w:t>7</w:t>
            </w:r>
          </w:fldSimple>
        </w:p>
      </w:tc>
      <w:tc>
        <w:tcPr>
          <w:tcW w:w="42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0963A04" w14:textId="77777777" w:rsidR="00351DC9" w:rsidRDefault="00000000">
          <w:pPr>
            <w:pStyle w:val="Tabelle"/>
          </w:pPr>
        </w:p>
      </w:tc>
      <w:tc>
        <w:tcPr>
          <w:tcW w:w="1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3C5F9A" w14:textId="77777777" w:rsidR="00351DC9" w:rsidRDefault="00000000">
          <w:pPr>
            <w:pStyle w:val="Tabelle"/>
            <w:rPr>
              <w:b/>
              <w:color w:val="FF0000"/>
            </w:rPr>
          </w:pPr>
        </w:p>
      </w:tc>
    </w:tr>
  </w:tbl>
  <w:p w14:paraId="4F5C84D5" w14:textId="77777777" w:rsidR="00351DC9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C026" w14:textId="77777777" w:rsidR="00351DC9" w:rsidRDefault="00000000">
    <w:pPr>
      <w:pBdr>
        <w:top w:val="single" w:sz="8" w:space="1" w:color="000000"/>
      </w:pBdr>
      <w:jc w:val="right"/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szCs w:val="20"/>
      </w:rPr>
      <w:t>7</w:t>
    </w:r>
    <w:r>
      <w:rPr>
        <w:szCs w:val="20"/>
      </w:rPr>
      <w:fldChar w:fldCharType="end"/>
    </w:r>
  </w:p>
  <w:p w14:paraId="5B321C70" w14:textId="77777777" w:rsidR="00351DC9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F664A" w14:textId="77777777" w:rsidR="00A430CB" w:rsidRDefault="00A430C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CA4C985" w14:textId="77777777" w:rsidR="00A430CB" w:rsidRDefault="00A430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8D37" w14:textId="77777777" w:rsidR="00351DC9" w:rsidRDefault="00000000">
    <w:pPr>
      <w:pStyle w:val="Kopfzeile"/>
      <w:pBdr>
        <w:bottom w:val="single" w:sz="4" w:space="1" w:color="000000"/>
      </w:pBdr>
    </w:pPr>
    <w:r>
      <w:rPr>
        <w:szCs w:val="20"/>
      </w:rPr>
      <w:fldChar w:fldCharType="begin"/>
    </w:r>
    <w:r>
      <w:rPr>
        <w:szCs w:val="20"/>
      </w:rPr>
      <w:instrText xml:space="preserve"> TITLE </w:instrText>
    </w:r>
    <w:r>
      <w:rPr>
        <w:szCs w:val="20"/>
      </w:rPr>
      <w:fldChar w:fldCharType="separate"/>
    </w:r>
    <w:r>
      <w:rPr>
        <w:szCs w:val="20"/>
      </w:rPr>
      <w:t>Vorlage Lastenheft</w:t>
    </w:r>
    <w:r>
      <w:rPr>
        <w:szCs w:val="20"/>
      </w:rPr>
      <w:fldChar w:fldCharType="end"/>
    </w:r>
  </w:p>
  <w:p w14:paraId="439F49B4" w14:textId="77777777" w:rsidR="00351DC9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733"/>
    <w:multiLevelType w:val="multilevel"/>
    <w:tmpl w:val="7BBEC0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0B36547"/>
    <w:multiLevelType w:val="multilevel"/>
    <w:tmpl w:val="5BA657FE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455638027">
    <w:abstractNumId w:val="1"/>
  </w:num>
  <w:num w:numId="2" w16cid:durableId="92726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6EF7"/>
    <w:rsid w:val="001449DB"/>
    <w:rsid w:val="00A430CB"/>
    <w:rsid w:val="00A76EF7"/>
    <w:rsid w:val="00B50647"/>
    <w:rsid w:val="00B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70F0"/>
  <w15:docId w15:val="{8FC0DB91-F440-4CFB-9224-D5173ACB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character" w:customStyle="1" w:styleId="BesuchterHyperlink">
    <w:name w:val="Besuchter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rPr>
      <w:sz w:val="16"/>
      <w:szCs w:val="16"/>
    </w:rPr>
  </w:style>
  <w:style w:type="paragraph" w:styleId="Kommentartext">
    <w:name w:val="annotation text"/>
    <w:basedOn w:val="Standard"/>
    <w:rPr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pPr>
      <w:spacing w:after="40"/>
    </w:pPr>
  </w:style>
  <w:style w:type="paragraph" w:styleId="Verzeichnis2">
    <w:name w:val="toc 2"/>
    <w:basedOn w:val="Standard"/>
    <w:next w:val="Standard"/>
    <w:autoRedefine/>
    <w:pPr>
      <w:spacing w:after="40"/>
      <w:ind w:left="221"/>
    </w:pPr>
  </w:style>
  <w:style w:type="paragraph" w:styleId="Verzeichnis3">
    <w:name w:val="toc 3"/>
    <w:basedOn w:val="Standard"/>
    <w:next w:val="Standard"/>
    <w:autoRedefine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StandardWeb">
    <w:name w:val="Normal (Web)"/>
    <w:basedOn w:val="Standard"/>
    <w:pPr>
      <w:spacing w:before="100" w:after="100"/>
    </w:pPr>
    <w:rPr>
      <w:rFonts w:ascii="Times New Roman" w:hAnsi="Times New Roman"/>
      <w:sz w:val="24"/>
    </w:rPr>
  </w:style>
  <w:style w:type="character" w:customStyle="1" w:styleId="apple-tab-span">
    <w:name w:val="apple-tab-spa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Toc164172937" TargetMode="External"/><Relationship Id="rId18" Type="http://schemas.openxmlformats.org/officeDocument/2006/relationships/hyperlink" Target="#_Toc164172942" TargetMode="External"/><Relationship Id="rId26" Type="http://schemas.openxmlformats.org/officeDocument/2006/relationships/hyperlink" Target="#_Toc164172950" TargetMode="External"/><Relationship Id="rId39" Type="http://schemas.openxmlformats.org/officeDocument/2006/relationships/hyperlink" Target="#_Toc164172963" TargetMode="External"/><Relationship Id="rId21" Type="http://schemas.openxmlformats.org/officeDocument/2006/relationships/hyperlink" Target="#_Toc164172945" TargetMode="External"/><Relationship Id="rId34" Type="http://schemas.openxmlformats.org/officeDocument/2006/relationships/hyperlink" Target="#_Toc164172958" TargetMode="External"/><Relationship Id="rId42" Type="http://schemas.openxmlformats.org/officeDocument/2006/relationships/hyperlink" Target="http://www.spiele-umsonst.de" TargetMode="External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#_Toc164172940" TargetMode="External"/><Relationship Id="rId29" Type="http://schemas.openxmlformats.org/officeDocument/2006/relationships/hyperlink" Target="#_Toc1641729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64172935" TargetMode="External"/><Relationship Id="rId24" Type="http://schemas.openxmlformats.org/officeDocument/2006/relationships/hyperlink" Target="#_Toc164172948" TargetMode="External"/><Relationship Id="rId32" Type="http://schemas.openxmlformats.org/officeDocument/2006/relationships/hyperlink" Target="#_Toc164172956" TargetMode="External"/><Relationship Id="rId37" Type="http://schemas.openxmlformats.org/officeDocument/2006/relationships/hyperlink" Target="#_Toc164172961" TargetMode="External"/><Relationship Id="rId40" Type="http://schemas.openxmlformats.org/officeDocument/2006/relationships/hyperlink" Target="#_Toc164172964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#_Toc164172939" TargetMode="External"/><Relationship Id="rId23" Type="http://schemas.openxmlformats.org/officeDocument/2006/relationships/hyperlink" Target="#_Toc164172947" TargetMode="External"/><Relationship Id="rId28" Type="http://schemas.openxmlformats.org/officeDocument/2006/relationships/hyperlink" Target="#_Toc164172952" TargetMode="External"/><Relationship Id="rId36" Type="http://schemas.openxmlformats.org/officeDocument/2006/relationships/hyperlink" Target="#_Toc164172960" TargetMode="External"/><Relationship Id="rId10" Type="http://schemas.openxmlformats.org/officeDocument/2006/relationships/hyperlink" Target="#_Toc164172934" TargetMode="External"/><Relationship Id="rId19" Type="http://schemas.openxmlformats.org/officeDocument/2006/relationships/hyperlink" Target="#_Toc164172943" TargetMode="External"/><Relationship Id="rId31" Type="http://schemas.openxmlformats.org/officeDocument/2006/relationships/hyperlink" Target="#_Toc164172955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#_Toc164172933" TargetMode="External"/><Relationship Id="rId14" Type="http://schemas.openxmlformats.org/officeDocument/2006/relationships/hyperlink" Target="#_Toc164172938" TargetMode="External"/><Relationship Id="rId22" Type="http://schemas.openxmlformats.org/officeDocument/2006/relationships/hyperlink" Target="#_Toc164172946" TargetMode="External"/><Relationship Id="rId27" Type="http://schemas.openxmlformats.org/officeDocument/2006/relationships/hyperlink" Target="#_Toc164172951" TargetMode="External"/><Relationship Id="rId30" Type="http://schemas.openxmlformats.org/officeDocument/2006/relationships/hyperlink" Target="#_Toc164172954" TargetMode="External"/><Relationship Id="rId35" Type="http://schemas.openxmlformats.org/officeDocument/2006/relationships/hyperlink" Target="#_Toc164172959" TargetMode="External"/><Relationship Id="rId43" Type="http://schemas.openxmlformats.org/officeDocument/2006/relationships/image" Target="media/image1.png"/><Relationship Id="rId8" Type="http://schemas.openxmlformats.org/officeDocument/2006/relationships/hyperlink" Target="#_Toc164172932" TargetMode="External"/><Relationship Id="rId3" Type="http://schemas.openxmlformats.org/officeDocument/2006/relationships/settings" Target="settings.xml"/><Relationship Id="rId12" Type="http://schemas.openxmlformats.org/officeDocument/2006/relationships/hyperlink" Target="#_Toc164172936" TargetMode="External"/><Relationship Id="rId17" Type="http://schemas.openxmlformats.org/officeDocument/2006/relationships/hyperlink" Target="#_Toc164172941" TargetMode="External"/><Relationship Id="rId25" Type="http://schemas.openxmlformats.org/officeDocument/2006/relationships/hyperlink" Target="#_Toc164172949" TargetMode="External"/><Relationship Id="rId33" Type="http://schemas.openxmlformats.org/officeDocument/2006/relationships/hyperlink" Target="#_Toc164172957" TargetMode="External"/><Relationship Id="rId38" Type="http://schemas.openxmlformats.org/officeDocument/2006/relationships/hyperlink" Target="#_Toc164172962" TargetMode="External"/><Relationship Id="rId46" Type="http://schemas.openxmlformats.org/officeDocument/2006/relationships/fontTable" Target="fontTable.xml"/><Relationship Id="rId20" Type="http://schemas.openxmlformats.org/officeDocument/2006/relationships/hyperlink" Target="#_Toc164172944" TargetMode="External"/><Relationship Id="rId41" Type="http://schemas.openxmlformats.org/officeDocument/2006/relationships/hyperlink" Target="http://www.spiele-umsonst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Immanuel Mauch</cp:lastModifiedBy>
  <cp:revision>2</cp:revision>
  <dcterms:created xsi:type="dcterms:W3CDTF">2023-02-27T13:02:00Z</dcterms:created>
  <dcterms:modified xsi:type="dcterms:W3CDTF">2023-02-27T13:02:00Z</dcterms:modified>
</cp:coreProperties>
</file>